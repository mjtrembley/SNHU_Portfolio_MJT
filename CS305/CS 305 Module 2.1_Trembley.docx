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90C2AC5" w:rsidR="00510C3F" w:rsidRPr="00377CA2" w:rsidRDefault="00853BA2" w:rsidP="00377CA2">
      <w:pPr>
        <w:pStyle w:val="Heading1"/>
        <w:keepNext w:val="0"/>
        <w:keepLines w:val="0"/>
        <w:suppressAutoHyphens/>
        <w:spacing w:before="0" w:line="240" w:lineRule="auto"/>
        <w:contextualSpacing/>
        <w:jc w:val="center"/>
        <w:rPr>
          <w:szCs w:val="24"/>
        </w:rPr>
      </w:pPr>
      <w:r w:rsidRPr="00377CA2">
        <w:rPr>
          <w:szCs w:val="24"/>
        </w:rPr>
        <w:t>CS 305 Module Two Code Review and Mitigation Plan</w:t>
      </w:r>
      <w:r w:rsidR="007D4526">
        <w:rPr>
          <w:szCs w:val="24"/>
        </w:rPr>
        <w:t xml:space="preserve"> Assignment</w:t>
      </w:r>
    </w:p>
    <w:p w14:paraId="505A3862" w14:textId="77777777" w:rsidR="00377CA2" w:rsidRPr="00377CA2" w:rsidRDefault="00377CA2" w:rsidP="00377CA2">
      <w:pPr>
        <w:suppressAutoHyphens/>
        <w:spacing w:after="0" w:line="240" w:lineRule="auto"/>
        <w:contextualSpacing/>
        <w:rPr>
          <w:sz w:val="22"/>
        </w:rPr>
      </w:pPr>
    </w:p>
    <w:p w14:paraId="354E3CB2" w14:textId="5D052C47" w:rsidR="00377CA2" w:rsidRPr="0008286D" w:rsidRDefault="00377CA2" w:rsidP="0008286D">
      <w:pPr>
        <w:pStyle w:val="Heading2"/>
        <w:keepNext w:val="0"/>
        <w:keepLines w:val="0"/>
        <w:suppressAutoHyphens/>
        <w:spacing w:before="0" w:line="240" w:lineRule="auto"/>
        <w:contextualSpacing/>
        <w:rPr>
          <w:sz w:val="22"/>
          <w:szCs w:val="22"/>
        </w:rPr>
      </w:pPr>
    </w:p>
    <w:p w14:paraId="671042B2" w14:textId="57614A65" w:rsidR="00853BA2" w:rsidRDefault="00853BA2" w:rsidP="00377CA2">
      <w:pPr>
        <w:pStyle w:val="Heading2"/>
        <w:keepNext w:val="0"/>
        <w:keepLines w:val="0"/>
        <w:suppressAutoHyphens/>
        <w:spacing w:before="0" w:line="240" w:lineRule="auto"/>
        <w:contextualSpacing/>
        <w:rPr>
          <w:sz w:val="22"/>
          <w:szCs w:val="22"/>
        </w:rPr>
      </w:pPr>
      <w:r w:rsidRPr="00377CA2">
        <w:rPr>
          <w:sz w:val="22"/>
          <w:szCs w:val="22"/>
        </w:rPr>
        <w:t>Areas of Security</w:t>
      </w:r>
    </w:p>
    <w:p w14:paraId="77EDC2F0" w14:textId="77777777" w:rsidR="00377CA2" w:rsidRPr="00377CA2" w:rsidRDefault="00377CA2" w:rsidP="00377CA2">
      <w:pPr>
        <w:suppressAutoHyphens/>
        <w:spacing w:after="0" w:line="240" w:lineRule="auto"/>
        <w:contextualSpacing/>
        <w:rPr>
          <w:sz w:val="22"/>
        </w:rPr>
      </w:pPr>
    </w:p>
    <w:p w14:paraId="75DB878B" w14:textId="06817976" w:rsidR="00972D22" w:rsidRDefault="00662EE3" w:rsidP="00377CA2">
      <w:pPr>
        <w:pStyle w:val="ListParagraph"/>
        <w:numPr>
          <w:ilvl w:val="0"/>
          <w:numId w:val="1"/>
        </w:numPr>
        <w:suppressAutoHyphens/>
        <w:spacing w:after="0" w:line="240" w:lineRule="auto"/>
        <w:rPr>
          <w:sz w:val="22"/>
        </w:rPr>
      </w:pPr>
      <w:r>
        <w:rPr>
          <w:sz w:val="22"/>
        </w:rPr>
        <w:t>There are a few points on the VAPFD diagram pertaining to security of the application that are incredibly relevant. They are as follows: Secure API’s, error handling, proper code practices and quality</w:t>
      </w:r>
      <w:r w:rsidR="00745713">
        <w:rPr>
          <w:sz w:val="22"/>
        </w:rPr>
        <w:t>.</w:t>
      </w:r>
    </w:p>
    <w:p w14:paraId="725E8C43" w14:textId="62759C43" w:rsidR="00662EE3" w:rsidRDefault="00662EE3" w:rsidP="00377CA2">
      <w:pPr>
        <w:pStyle w:val="ListParagraph"/>
        <w:numPr>
          <w:ilvl w:val="0"/>
          <w:numId w:val="1"/>
        </w:numPr>
        <w:suppressAutoHyphens/>
        <w:spacing w:after="0" w:line="240" w:lineRule="auto"/>
        <w:rPr>
          <w:sz w:val="22"/>
        </w:rPr>
      </w:pPr>
      <w:r>
        <w:rPr>
          <w:sz w:val="22"/>
        </w:rPr>
        <w:t xml:space="preserve">A secure API is important to the application because the use of API’s and data transfer has a need to protect. Businesses and private entities may use API’s </w:t>
      </w:r>
      <w:proofErr w:type="gramStart"/>
      <w:r>
        <w:rPr>
          <w:sz w:val="22"/>
        </w:rPr>
        <w:t>were</w:t>
      </w:r>
      <w:proofErr w:type="gramEnd"/>
      <w:r>
        <w:rPr>
          <w:sz w:val="22"/>
        </w:rPr>
        <w:t xml:space="preserve"> sensitive information is transferred – which may also tie into a need for encryption.</w:t>
      </w:r>
    </w:p>
    <w:p w14:paraId="4F16EB50" w14:textId="26DD1789" w:rsidR="00662EE3" w:rsidRDefault="00662EE3" w:rsidP="00377CA2">
      <w:pPr>
        <w:pStyle w:val="ListParagraph"/>
        <w:numPr>
          <w:ilvl w:val="0"/>
          <w:numId w:val="1"/>
        </w:numPr>
        <w:suppressAutoHyphens/>
        <w:spacing w:after="0" w:line="240" w:lineRule="auto"/>
        <w:rPr>
          <w:sz w:val="22"/>
        </w:rPr>
      </w:pPr>
      <w:r>
        <w:rPr>
          <w:sz w:val="22"/>
        </w:rPr>
        <w:t xml:space="preserve">Error handling will be very important </w:t>
      </w:r>
      <w:proofErr w:type="gramStart"/>
      <w:r>
        <w:rPr>
          <w:sz w:val="22"/>
        </w:rPr>
        <w:t>due to the fact that</w:t>
      </w:r>
      <w:proofErr w:type="gramEnd"/>
      <w:r>
        <w:rPr>
          <w:sz w:val="22"/>
        </w:rPr>
        <w:t xml:space="preserve"> any user input or possible software issues can be dealt with before they become a problem. </w:t>
      </w:r>
    </w:p>
    <w:p w14:paraId="0ADCB6B1" w14:textId="64A5FE43" w:rsidR="009421E9" w:rsidRDefault="009421E9" w:rsidP="00377CA2">
      <w:pPr>
        <w:pStyle w:val="ListParagraph"/>
        <w:numPr>
          <w:ilvl w:val="0"/>
          <w:numId w:val="1"/>
        </w:numPr>
        <w:suppressAutoHyphens/>
        <w:spacing w:after="0" w:line="240" w:lineRule="auto"/>
        <w:rPr>
          <w:sz w:val="22"/>
        </w:rPr>
      </w:pPr>
      <w:r>
        <w:rPr>
          <w:sz w:val="22"/>
        </w:rPr>
        <w:t>Proper coding practices and top quality will help ensure that the application is secure in its own way</w:t>
      </w:r>
    </w:p>
    <w:p w14:paraId="539B3745" w14:textId="74A8AF06" w:rsidR="00377CA2" w:rsidRPr="00662EE3" w:rsidRDefault="00377CA2" w:rsidP="00662EE3">
      <w:pPr>
        <w:suppressAutoHyphens/>
        <w:spacing w:after="0" w:line="240" w:lineRule="auto"/>
        <w:ind w:left="360"/>
        <w:rPr>
          <w:sz w:val="22"/>
        </w:rPr>
      </w:pPr>
    </w:p>
    <w:p w14:paraId="502590E1" w14:textId="775C6D44" w:rsidR="00510C3F" w:rsidRPr="00377CA2" w:rsidRDefault="00853BA2" w:rsidP="00377CA2">
      <w:pPr>
        <w:pStyle w:val="Heading2"/>
        <w:keepNext w:val="0"/>
        <w:keepLines w:val="0"/>
        <w:suppressAutoHyphens/>
        <w:spacing w:before="0" w:line="240" w:lineRule="auto"/>
        <w:contextualSpacing/>
        <w:rPr>
          <w:sz w:val="22"/>
          <w:szCs w:val="22"/>
        </w:rPr>
      </w:pPr>
      <w:r w:rsidRPr="00377CA2">
        <w:rPr>
          <w:sz w:val="22"/>
          <w:szCs w:val="22"/>
        </w:rPr>
        <w:t>Code Review</w:t>
      </w:r>
      <w:r w:rsidR="00972D22" w:rsidRPr="00377CA2">
        <w:rPr>
          <w:sz w:val="22"/>
          <w:szCs w:val="22"/>
        </w:rPr>
        <w:t xml:space="preserve"> Summary</w:t>
      </w:r>
    </w:p>
    <w:p w14:paraId="2FD8C21D" w14:textId="77777777" w:rsidR="00377CA2" w:rsidRPr="00377CA2" w:rsidRDefault="00377CA2" w:rsidP="00377CA2">
      <w:pPr>
        <w:suppressAutoHyphens/>
        <w:spacing w:after="0" w:line="240" w:lineRule="auto"/>
        <w:contextualSpacing/>
        <w:rPr>
          <w:sz w:val="22"/>
        </w:rPr>
      </w:pPr>
    </w:p>
    <w:p w14:paraId="4C33F92E" w14:textId="7A7A2B2C" w:rsidR="00972D22" w:rsidRPr="00377CA2" w:rsidRDefault="002D6BA4" w:rsidP="00377CA2">
      <w:pPr>
        <w:pStyle w:val="ListParagraph"/>
        <w:numPr>
          <w:ilvl w:val="0"/>
          <w:numId w:val="2"/>
        </w:numPr>
        <w:suppressAutoHyphens/>
        <w:spacing w:after="0" w:line="240" w:lineRule="auto"/>
        <w:rPr>
          <w:sz w:val="22"/>
        </w:rPr>
      </w:pPr>
      <w:r>
        <w:rPr>
          <w:sz w:val="22"/>
        </w:rPr>
        <w:t>Many vulnerabilities are associated with different plug-in</w:t>
      </w:r>
      <w:r w:rsidR="00EC18A0">
        <w:rPr>
          <w:sz w:val="22"/>
        </w:rPr>
        <w:t xml:space="preserve">s lie within the package Maven - Spring, Tomcat Apache, and </w:t>
      </w:r>
      <w:proofErr w:type="spellStart"/>
      <w:r w:rsidR="00EC18A0">
        <w:rPr>
          <w:sz w:val="22"/>
        </w:rPr>
        <w:t>fasterXML-jackson</w:t>
      </w:r>
      <w:proofErr w:type="spellEnd"/>
      <w:r w:rsidR="00EC18A0">
        <w:rPr>
          <w:sz w:val="22"/>
        </w:rPr>
        <w:t>.</w:t>
      </w:r>
    </w:p>
    <w:p w14:paraId="2C824EEF" w14:textId="77777777" w:rsidR="00377CA2" w:rsidRPr="00377CA2" w:rsidRDefault="00377CA2" w:rsidP="00377CA2">
      <w:pPr>
        <w:pStyle w:val="ListParagraph"/>
        <w:suppressAutoHyphens/>
        <w:spacing w:after="0" w:line="240" w:lineRule="auto"/>
        <w:rPr>
          <w:sz w:val="22"/>
        </w:rPr>
      </w:pPr>
    </w:p>
    <w:p w14:paraId="098B72C0" w14:textId="1EB7D148" w:rsidR="00377CA2" w:rsidRPr="00377CA2" w:rsidRDefault="00853BA2" w:rsidP="00377CA2">
      <w:pPr>
        <w:pStyle w:val="Heading2"/>
        <w:keepNext w:val="0"/>
        <w:keepLines w:val="0"/>
        <w:suppressAutoHyphens/>
        <w:spacing w:before="0" w:line="240" w:lineRule="auto"/>
        <w:contextualSpacing/>
        <w:rPr>
          <w:sz w:val="22"/>
          <w:szCs w:val="22"/>
        </w:rPr>
      </w:pPr>
      <w:r w:rsidRPr="00377CA2">
        <w:rPr>
          <w:sz w:val="22"/>
          <w:szCs w:val="22"/>
        </w:rPr>
        <w:t>Mitigation Plan</w:t>
      </w:r>
    </w:p>
    <w:p w14:paraId="0CE47F51" w14:textId="77777777" w:rsidR="00377CA2" w:rsidRPr="00377CA2" w:rsidRDefault="00377CA2" w:rsidP="00377CA2">
      <w:pPr>
        <w:suppressAutoHyphens/>
        <w:spacing w:after="0" w:line="240" w:lineRule="auto"/>
        <w:contextualSpacing/>
        <w:rPr>
          <w:sz w:val="22"/>
        </w:rPr>
      </w:pPr>
    </w:p>
    <w:p w14:paraId="1AE45295" w14:textId="25C0B66F" w:rsidR="00D21729" w:rsidRPr="00D21729" w:rsidRDefault="00EC18A0" w:rsidP="00D21729">
      <w:pPr>
        <w:pStyle w:val="ListParagraph"/>
        <w:numPr>
          <w:ilvl w:val="0"/>
          <w:numId w:val="2"/>
        </w:numPr>
        <w:suppressAutoHyphens/>
        <w:spacing w:after="0" w:line="240" w:lineRule="auto"/>
        <w:rPr>
          <w:sz w:val="22"/>
        </w:rPr>
      </w:pPr>
      <w:r>
        <w:rPr>
          <w:sz w:val="22"/>
        </w:rPr>
        <w:t xml:space="preserve">Make sure all used packages and plug-ins are at latest versions. Some of the libraries being used we can not be responsible for any mistakes on their end, so we must do our best to keep up with </w:t>
      </w:r>
      <w:r>
        <w:rPr>
          <w:sz w:val="22"/>
          <w:u w:val="single"/>
        </w:rPr>
        <w:t>their</w:t>
      </w:r>
      <w:r>
        <w:rPr>
          <w:sz w:val="22"/>
        </w:rPr>
        <w:t xml:space="preserve"> latest security updates. </w:t>
      </w:r>
    </w:p>
    <w:sectPr w:rsidR="00D21729" w:rsidRPr="00D2172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2B198" w14:textId="77777777" w:rsidR="006217CC" w:rsidRDefault="006217CC" w:rsidP="0035598A">
      <w:pPr>
        <w:spacing w:after="0" w:line="240" w:lineRule="auto"/>
      </w:pPr>
      <w:r>
        <w:separator/>
      </w:r>
    </w:p>
  </w:endnote>
  <w:endnote w:type="continuationSeparator" w:id="0">
    <w:p w14:paraId="5840DE24" w14:textId="77777777" w:rsidR="006217CC" w:rsidRDefault="006217CC"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5D2134DD"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003153BE">
          <w:rPr>
            <w:noProof/>
            <w:sz w:val="22"/>
            <w:szCs w:val="20"/>
          </w:rPr>
          <w:t>1</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DEE72" w14:textId="77777777" w:rsidR="006217CC" w:rsidRDefault="006217CC" w:rsidP="0035598A">
      <w:pPr>
        <w:spacing w:after="0" w:line="240" w:lineRule="auto"/>
      </w:pPr>
      <w:r>
        <w:separator/>
      </w:r>
    </w:p>
  </w:footnote>
  <w:footnote w:type="continuationSeparator" w:id="0">
    <w:p w14:paraId="51F74558" w14:textId="77777777" w:rsidR="006217CC" w:rsidRDefault="006217CC"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43F13C8" w:rsidR="0035598A" w:rsidRDefault="00377CA2" w:rsidP="00377CA2">
    <w:pPr>
      <w:pStyle w:val="Header"/>
      <w:spacing w:after="200"/>
      <w:jc w:val="center"/>
    </w:pPr>
    <w:r>
      <w:rPr>
        <w:noProof/>
      </w:rPr>
      <w:drawing>
        <wp:inline distT="0" distB="0" distL="0" distR="0" wp14:anchorId="12E6CE7A" wp14:editId="3B8BEA99">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A2"/>
    <w:rsid w:val="0008286D"/>
    <w:rsid w:val="001138B4"/>
    <w:rsid w:val="00280E3E"/>
    <w:rsid w:val="002D6BA4"/>
    <w:rsid w:val="003153BE"/>
    <w:rsid w:val="00332B14"/>
    <w:rsid w:val="0035598A"/>
    <w:rsid w:val="00377CA2"/>
    <w:rsid w:val="004B49A4"/>
    <w:rsid w:val="00510C3F"/>
    <w:rsid w:val="00583A1D"/>
    <w:rsid w:val="005C0980"/>
    <w:rsid w:val="006217CC"/>
    <w:rsid w:val="00662EE3"/>
    <w:rsid w:val="0069166E"/>
    <w:rsid w:val="006A51DF"/>
    <w:rsid w:val="00745713"/>
    <w:rsid w:val="007D4526"/>
    <w:rsid w:val="00853BA2"/>
    <w:rsid w:val="0091740F"/>
    <w:rsid w:val="009421E9"/>
    <w:rsid w:val="00972D22"/>
    <w:rsid w:val="00973CB0"/>
    <w:rsid w:val="009A01C2"/>
    <w:rsid w:val="009B0DEB"/>
    <w:rsid w:val="00A11B04"/>
    <w:rsid w:val="00B019B2"/>
    <w:rsid w:val="00B21016"/>
    <w:rsid w:val="00B25E68"/>
    <w:rsid w:val="00BB3AD0"/>
    <w:rsid w:val="00D21729"/>
    <w:rsid w:val="00E61DA4"/>
    <w:rsid w:val="00EC18A0"/>
    <w:rsid w:val="00EE4275"/>
    <w:rsid w:val="00F5558C"/>
    <w:rsid w:val="00FF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CE0F7-7C33-4DBE-87B9-DEB04AF28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91C38F-341F-461D-BAA2-A5711CA5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3451</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Trembley, Matthew</cp:lastModifiedBy>
  <cp:revision>4</cp:revision>
  <dcterms:created xsi:type="dcterms:W3CDTF">2022-01-14T23:50:00Z</dcterms:created>
  <dcterms:modified xsi:type="dcterms:W3CDTF">2022-01-17T23:32:00Z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